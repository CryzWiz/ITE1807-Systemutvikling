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3A696" w14:textId="77777777" w:rsidR="002C0F9B" w:rsidRDefault="00127208">
      <w:pPr>
        <w:pStyle w:val="Heading1"/>
      </w:pPr>
      <w:r>
        <w:t>Generelt info</w:t>
      </w:r>
    </w:p>
    <w:p w14:paraId="40FA7D51" w14:textId="77777777" w:rsidR="00127208" w:rsidRPr="00127208" w:rsidRDefault="00127208" w:rsidP="00127208">
      <w:pPr>
        <w:pStyle w:val="ListBullet"/>
        <w:rPr>
          <w:b/>
          <w:sz w:val="40"/>
          <w:szCs w:val="40"/>
        </w:rPr>
      </w:pPr>
      <w:r w:rsidRPr="00127208">
        <w:rPr>
          <w:b/>
          <w:sz w:val="40"/>
          <w:szCs w:val="40"/>
        </w:rPr>
        <w:t>PHPstorm + composer</w:t>
      </w:r>
    </w:p>
    <w:p w14:paraId="64A66870" w14:textId="77777777" w:rsidR="00127208" w:rsidRDefault="00127208" w:rsidP="00127208">
      <w:pPr>
        <w:pStyle w:val="ListBullet"/>
        <w:numPr>
          <w:ilvl w:val="0"/>
          <w:numId w:val="0"/>
        </w:numPr>
      </w:pPr>
      <w:hyperlink r:id="rId7" w:history="1">
        <w:r w:rsidRPr="00127208">
          <w:rPr>
            <w:rStyle w:val="Hyperlink"/>
          </w:rPr>
          <w:t>https://www.youtube.com/watch?v=o6hKXhMj-HQ</w:t>
        </w:r>
      </w:hyperlink>
    </w:p>
    <w:p w14:paraId="5F016C9F" w14:textId="77777777" w:rsidR="00127208" w:rsidRPr="00127208" w:rsidRDefault="00127208" w:rsidP="00127208">
      <w:pPr>
        <w:pStyle w:val="ListBullet"/>
        <w:rPr>
          <w:b/>
          <w:sz w:val="40"/>
          <w:szCs w:val="40"/>
        </w:rPr>
      </w:pPr>
      <w:r w:rsidRPr="00127208">
        <w:rPr>
          <w:b/>
          <w:sz w:val="40"/>
          <w:szCs w:val="40"/>
        </w:rPr>
        <w:t>Propel</w:t>
      </w:r>
    </w:p>
    <w:p w14:paraId="54B10B18" w14:textId="77777777" w:rsidR="00127208" w:rsidRDefault="00127208" w:rsidP="00127208">
      <w:pPr>
        <w:pStyle w:val="ListBullet"/>
        <w:numPr>
          <w:ilvl w:val="0"/>
          <w:numId w:val="0"/>
        </w:numPr>
      </w:pPr>
      <w:hyperlink r:id="rId8" w:history="1">
        <w:r w:rsidRPr="00127208">
          <w:rPr>
            <w:rStyle w:val="Hyperlink"/>
          </w:rPr>
          <w:t>http://www.vertabelo.com/blog/technical-articles/side-by-side-doctrine2-and-propel-2-comparison</w:t>
        </w:r>
      </w:hyperlink>
    </w:p>
    <w:p w14:paraId="270370CF" w14:textId="77777777" w:rsidR="00127208" w:rsidRDefault="00127208" w:rsidP="00127208">
      <w:pPr>
        <w:pStyle w:val="ListBullet"/>
        <w:numPr>
          <w:ilvl w:val="0"/>
          <w:numId w:val="0"/>
        </w:numPr>
      </w:pPr>
      <w:r>
        <w:t xml:space="preserve">Propel og Doctrine </w:t>
      </w:r>
      <w:r>
        <w:t>ser veldig likt hverandre. Jeg har begynt med Propel. Den fungerer så jeg ikke brukt tid for å prøve Doctrine,</w:t>
      </w:r>
      <w:r>
        <w:t xml:space="preserve"> </w:t>
      </w:r>
      <w:r>
        <w:t xml:space="preserve">noe som kanskje </w:t>
      </w:r>
      <w:r>
        <w:t xml:space="preserve">kan </w:t>
      </w:r>
      <w:r>
        <w:t xml:space="preserve">gjøre </w:t>
      </w:r>
      <w:r>
        <w:t xml:space="preserve">noen </w:t>
      </w:r>
      <w:r>
        <w:t>før vi bestemmer oss.</w:t>
      </w:r>
    </w:p>
    <w:p w14:paraId="4A0B8DEA" w14:textId="77777777" w:rsidR="00127208" w:rsidRDefault="00127208" w:rsidP="00127208">
      <w:pPr>
        <w:pStyle w:val="ListBullet"/>
        <w:numPr>
          <w:ilvl w:val="0"/>
          <w:numId w:val="0"/>
        </w:numPr>
      </w:pPr>
    </w:p>
    <w:p w14:paraId="3850263F" w14:textId="77777777" w:rsidR="00127208" w:rsidRPr="00127208" w:rsidRDefault="00127208" w:rsidP="00127208">
      <w:pPr>
        <w:pStyle w:val="ListBullet"/>
        <w:numPr>
          <w:ilvl w:val="0"/>
          <w:numId w:val="0"/>
        </w:numPr>
        <w:rPr>
          <w:b/>
        </w:rPr>
      </w:pPr>
      <w:r w:rsidRPr="00127208">
        <w:rPr>
          <w:b/>
        </w:rPr>
        <w:t>Den viktigste dokumentasjonen for Propel:</w:t>
      </w:r>
    </w:p>
    <w:p w14:paraId="75D8095D" w14:textId="77777777" w:rsidR="00127208" w:rsidRDefault="00127208" w:rsidP="00127208">
      <w:pPr>
        <w:pStyle w:val="ListBullet"/>
        <w:numPr>
          <w:ilvl w:val="0"/>
          <w:numId w:val="0"/>
        </w:numPr>
      </w:pPr>
      <w:hyperlink r:id="rId9" w:history="1">
        <w:r w:rsidRPr="00127208">
          <w:rPr>
            <w:rStyle w:val="Hyperlink"/>
          </w:rPr>
          <w:t>http://propelorm.org/documentation/02-buildtime.html</w:t>
        </w:r>
      </w:hyperlink>
    </w:p>
    <w:p w14:paraId="7BEC23C0" w14:textId="77777777" w:rsidR="00127208" w:rsidRDefault="00127208" w:rsidP="00127208">
      <w:pPr>
        <w:pStyle w:val="ListBullet"/>
        <w:numPr>
          <w:ilvl w:val="0"/>
          <w:numId w:val="0"/>
        </w:numPr>
        <w:ind w:left="432" w:hanging="432"/>
      </w:pPr>
      <w:hyperlink r:id="rId10" w:history="1">
        <w:r w:rsidRPr="00127208">
          <w:rPr>
            <w:rStyle w:val="Hyperlink"/>
          </w:rPr>
          <w:t>http://propelorm.org/documentation/03-basic-crud.html</w:t>
        </w:r>
      </w:hyperlink>
    </w:p>
    <w:p w14:paraId="2D247D67" w14:textId="77777777" w:rsidR="00127208" w:rsidRDefault="00127208" w:rsidP="00127208">
      <w:pPr>
        <w:pStyle w:val="ListBullet"/>
        <w:numPr>
          <w:ilvl w:val="0"/>
          <w:numId w:val="0"/>
        </w:numPr>
        <w:ind w:left="432" w:hanging="432"/>
      </w:pPr>
    </w:p>
    <w:p w14:paraId="6BEBAD9C" w14:textId="77777777" w:rsidR="00127208" w:rsidRPr="00127208" w:rsidRDefault="00127208" w:rsidP="00127208">
      <w:pPr>
        <w:pStyle w:val="ListBullet"/>
        <w:numPr>
          <w:ilvl w:val="0"/>
          <w:numId w:val="6"/>
        </w:numPr>
        <w:rPr>
          <w:b/>
          <w:sz w:val="40"/>
          <w:szCs w:val="40"/>
        </w:rPr>
      </w:pPr>
      <w:r w:rsidRPr="00127208">
        <w:rPr>
          <w:b/>
          <w:sz w:val="40"/>
          <w:szCs w:val="40"/>
        </w:rPr>
        <w:t>MAMP</w:t>
      </w:r>
    </w:p>
    <w:p w14:paraId="4B7027AB" w14:textId="77777777" w:rsidR="00127208" w:rsidRDefault="00127208" w:rsidP="00127208">
      <w:pPr>
        <w:pStyle w:val="ListBullet"/>
        <w:numPr>
          <w:ilvl w:val="0"/>
          <w:numId w:val="0"/>
        </w:numPr>
      </w:pPr>
      <w:r>
        <w:t xml:space="preserve">Jeg bruker MAMP som local Web-server + PHP + Mysql. </w:t>
      </w:r>
    </w:p>
    <w:p w14:paraId="28AE977A" w14:textId="77777777" w:rsidR="00127208" w:rsidRDefault="00127208" w:rsidP="00127208">
      <w:pPr>
        <w:pStyle w:val="ListBullet"/>
        <w:numPr>
          <w:ilvl w:val="0"/>
          <w:numId w:val="0"/>
        </w:numPr>
      </w:pPr>
      <w:r>
        <w:t xml:space="preserve">Dette selvfølgelig kan bestemmes </w:t>
      </w:r>
      <w:r>
        <w:t>induviduelt</w:t>
      </w:r>
    </w:p>
    <w:p w14:paraId="4CF5DA51" w14:textId="77777777" w:rsidR="00127208" w:rsidRDefault="00127208" w:rsidP="00127208">
      <w:pPr>
        <w:pStyle w:val="ListBullet"/>
        <w:numPr>
          <w:ilvl w:val="0"/>
          <w:numId w:val="0"/>
        </w:numPr>
        <w:ind w:left="432"/>
      </w:pPr>
    </w:p>
    <w:p w14:paraId="0EC53BB5" w14:textId="77777777" w:rsidR="00127208" w:rsidRPr="00127208" w:rsidRDefault="00127208" w:rsidP="00127208">
      <w:pPr>
        <w:pStyle w:val="ListBullet"/>
        <w:rPr>
          <w:b/>
          <w:sz w:val="40"/>
          <w:szCs w:val="40"/>
        </w:rPr>
      </w:pPr>
      <w:r w:rsidRPr="00127208">
        <w:rPr>
          <w:b/>
          <w:sz w:val="40"/>
          <w:szCs w:val="40"/>
        </w:rPr>
        <w:t>MAMP with XDEBUG</w:t>
      </w:r>
    </w:p>
    <w:p w14:paraId="3F903FE8" w14:textId="77777777" w:rsidR="00127208" w:rsidRDefault="00127208" w:rsidP="00127208">
      <w:pPr>
        <w:pStyle w:val="ListBullet"/>
        <w:numPr>
          <w:ilvl w:val="0"/>
          <w:numId w:val="0"/>
        </w:numPr>
      </w:pPr>
      <w:r>
        <w:t xml:space="preserve">Jeg har ikke brukt </w:t>
      </w:r>
      <w:r>
        <w:t>xdebug</w:t>
      </w:r>
      <w:r>
        <w:t xml:space="preserve"> ennå men vi </w:t>
      </w:r>
      <w:r>
        <w:t xml:space="preserve">sikkert </w:t>
      </w:r>
      <w:r>
        <w:t>kommer til å bruke den under utvikling.</w:t>
      </w:r>
    </w:p>
    <w:p w14:paraId="1BF0871E" w14:textId="77777777" w:rsidR="00127208" w:rsidRDefault="007F12D2" w:rsidP="00127208">
      <w:pPr>
        <w:pStyle w:val="ListBullet"/>
        <w:numPr>
          <w:ilvl w:val="0"/>
          <w:numId w:val="0"/>
        </w:numPr>
      </w:pPr>
      <w:hyperlink r:id="rId11" w:history="1">
        <w:r w:rsidRPr="00753B3F">
          <w:rPr>
            <w:rStyle w:val="Hyperlink"/>
          </w:rPr>
          <w:t>https://dillieodigital.wordpress.com/2015/03/10/quick-tip-enabling-xdebug-in-mamp-for-osx/</w:t>
        </w:r>
      </w:hyperlink>
    </w:p>
    <w:p w14:paraId="757C4996" w14:textId="77777777" w:rsidR="007F12D2" w:rsidRDefault="007F12D2" w:rsidP="00127208">
      <w:pPr>
        <w:pStyle w:val="ListBullet"/>
        <w:numPr>
          <w:ilvl w:val="0"/>
          <w:numId w:val="0"/>
        </w:numPr>
      </w:pPr>
      <w:r>
        <w:t>Xdebug utvidelse må installeres for web browser også.</w:t>
      </w:r>
    </w:p>
    <w:p w14:paraId="3C1FE878" w14:textId="77777777" w:rsidR="00127208" w:rsidRDefault="00127208" w:rsidP="00127208">
      <w:pPr>
        <w:pStyle w:val="ListBullet"/>
        <w:numPr>
          <w:ilvl w:val="0"/>
          <w:numId w:val="0"/>
        </w:numPr>
        <w:ind w:left="432"/>
      </w:pPr>
    </w:p>
    <w:p w14:paraId="2F260981" w14:textId="77777777" w:rsidR="00127208" w:rsidRPr="00127208" w:rsidRDefault="00127208" w:rsidP="00127208">
      <w:pPr>
        <w:pStyle w:val="ListBullet"/>
        <w:rPr>
          <w:b/>
          <w:sz w:val="40"/>
          <w:szCs w:val="40"/>
        </w:rPr>
      </w:pPr>
      <w:r w:rsidRPr="00127208">
        <w:rPr>
          <w:b/>
          <w:sz w:val="40"/>
          <w:szCs w:val="40"/>
        </w:rPr>
        <w:t>Template engines (Twig)</w:t>
      </w:r>
    </w:p>
    <w:p w14:paraId="61475F65" w14:textId="77777777" w:rsidR="00127208" w:rsidRDefault="00127208" w:rsidP="00127208">
      <w:pPr>
        <w:pStyle w:val="ListBullet"/>
        <w:numPr>
          <w:ilvl w:val="0"/>
          <w:numId w:val="0"/>
        </w:numPr>
      </w:pPr>
      <w:r>
        <w:t>http://www.sitecrafting.com/blog/top-5-php-template-engines/</w:t>
      </w:r>
    </w:p>
    <w:p w14:paraId="5E8A372A" w14:textId="16E5382F" w:rsidR="00127208" w:rsidRDefault="00127208" w:rsidP="00127208">
      <w:pPr>
        <w:pStyle w:val="ListBullet"/>
        <w:numPr>
          <w:ilvl w:val="0"/>
          <w:numId w:val="0"/>
        </w:numPr>
      </w:pPr>
      <w:r>
        <w:t>http://hugogiraudel.com/2013/11/12/themes-layouts-twig/</w:t>
      </w:r>
    </w:p>
    <w:p w14:paraId="777333A6" w14:textId="77777777" w:rsidR="00127208" w:rsidRDefault="00127208" w:rsidP="00127208">
      <w:pPr>
        <w:pStyle w:val="ListBullet"/>
      </w:pPr>
      <w:r>
        <w:lastRenderedPageBreak/>
        <w:t>EXTRA</w:t>
      </w:r>
    </w:p>
    <w:p w14:paraId="19916F01" w14:textId="77777777" w:rsidR="00127208" w:rsidRDefault="00127208" w:rsidP="00127208">
      <w:pPr>
        <w:pStyle w:val="ListBullet"/>
        <w:numPr>
          <w:ilvl w:val="0"/>
          <w:numId w:val="0"/>
        </w:numPr>
        <w:ind w:left="432"/>
      </w:pPr>
    </w:p>
    <w:p w14:paraId="7B5C2B0A" w14:textId="77777777" w:rsidR="00127208" w:rsidRDefault="00127208" w:rsidP="00127208">
      <w:pPr>
        <w:pStyle w:val="ListBullet"/>
        <w:numPr>
          <w:ilvl w:val="0"/>
          <w:numId w:val="0"/>
        </w:numPr>
      </w:pPr>
      <w:r>
        <w:t>http://www.practicalecommerce.com/articles/98276-Build-Fixed-Responsive-Navigation-with-Bootstrap</w:t>
      </w:r>
    </w:p>
    <w:p w14:paraId="19EC08E2" w14:textId="77777777" w:rsidR="00127208" w:rsidRDefault="00127208" w:rsidP="00127208">
      <w:pPr>
        <w:pStyle w:val="ListBullet"/>
        <w:numPr>
          <w:ilvl w:val="0"/>
          <w:numId w:val="0"/>
        </w:numPr>
      </w:pPr>
    </w:p>
    <w:p w14:paraId="0F1D8F76" w14:textId="77777777" w:rsidR="00127208" w:rsidRDefault="00127208" w:rsidP="00127208">
      <w:pPr>
        <w:pStyle w:val="Heading1"/>
      </w:pPr>
      <w:r>
        <w:t xml:space="preserve">Propel </w:t>
      </w:r>
    </w:p>
    <w:p w14:paraId="7C154EAC" w14:textId="77777777" w:rsidR="002C0F9B" w:rsidRDefault="00127208" w:rsidP="00127208">
      <w:r>
        <w:t>Hoved deler av propel:</w:t>
      </w:r>
    </w:p>
    <w:p w14:paraId="58780E26" w14:textId="77777777" w:rsidR="00127208" w:rsidRDefault="00127208" w:rsidP="00127208">
      <w:pPr>
        <w:ind w:left="720"/>
      </w:pPr>
      <w:r>
        <w:t>Script:  vendor/propel/propel/bin/propel[.bat]</w:t>
      </w:r>
    </w:p>
    <w:p w14:paraId="10C3B6C7" w14:textId="77777777" w:rsidR="00127208" w:rsidRDefault="00127208" w:rsidP="00127208">
      <w:pPr>
        <w:ind w:left="720"/>
      </w:pPr>
      <w:r>
        <w:t>Databasesdefinasjon: schema.xml</w:t>
      </w:r>
    </w:p>
    <w:p w14:paraId="3F47A425" w14:textId="77777777" w:rsidR="00127208" w:rsidRDefault="00127208" w:rsidP="00127208">
      <w:pPr>
        <w:ind w:left="720"/>
      </w:pPr>
      <w:r>
        <w:t>Konfigurasjon: propel.yaml</w:t>
      </w:r>
    </w:p>
    <w:p w14:paraId="3A70ED98" w14:textId="77777777" w:rsidR="00B052E1" w:rsidRDefault="00B052E1" w:rsidP="00B052E1"/>
    <w:p w14:paraId="1957A501" w14:textId="77777777" w:rsidR="00127208" w:rsidRDefault="00127208" w:rsidP="00127208">
      <w:r>
        <w:t>Generering av sql</w:t>
      </w:r>
      <w:r w:rsidR="00B052E1">
        <w:t xml:space="preserve"> script (alle tabeller) i mappe generated-sql:</w:t>
      </w:r>
    </w:p>
    <w:p w14:paraId="5261E776" w14:textId="77777777" w:rsidR="00127208" w:rsidRPr="00B052E1" w:rsidRDefault="00127208" w:rsidP="00127208">
      <w:pPr>
        <w:rPr>
          <w:b/>
          <w:i/>
        </w:rPr>
      </w:pPr>
      <w:r>
        <w:t xml:space="preserve"> </w:t>
      </w:r>
      <w:r w:rsidR="00B052E1">
        <w:tab/>
      </w:r>
      <w:r w:rsidRPr="00B052E1">
        <w:rPr>
          <w:b/>
          <w:i/>
        </w:rPr>
        <w:t>vendor/propel/propel/bin/propel</w:t>
      </w:r>
      <w:r w:rsidRPr="00B052E1">
        <w:rPr>
          <w:b/>
          <w:i/>
        </w:rPr>
        <w:t xml:space="preserve">   sql:build</w:t>
      </w:r>
    </w:p>
    <w:p w14:paraId="10F97A61" w14:textId="77777777" w:rsidR="00B052E1" w:rsidRDefault="00B052E1" w:rsidP="00127208">
      <w:r>
        <w:t>Oppretting av tabeller i datadase:</w:t>
      </w:r>
    </w:p>
    <w:p w14:paraId="4DD88CEA" w14:textId="77777777" w:rsidR="00B052E1" w:rsidRDefault="00B052E1" w:rsidP="00B052E1">
      <w:pPr>
        <w:ind w:firstLine="720"/>
        <w:rPr>
          <w:b/>
          <w:i/>
        </w:rPr>
      </w:pPr>
      <w:r w:rsidRPr="00B052E1">
        <w:rPr>
          <w:b/>
          <w:i/>
        </w:rPr>
        <w:t>vendor/propel/propel/bin/propel   sql:</w:t>
      </w:r>
      <w:r w:rsidRPr="00B052E1">
        <w:rPr>
          <w:b/>
          <w:i/>
        </w:rPr>
        <w:t>insert</w:t>
      </w:r>
    </w:p>
    <w:p w14:paraId="07A2D743" w14:textId="77777777" w:rsidR="00B052E1" w:rsidRDefault="00B052E1" w:rsidP="00B052E1">
      <w:r>
        <w:t>Bygging av propel klasser som tilsvarer database tabeller i mappe genereted-classes</w:t>
      </w:r>
      <w:r>
        <w:t>:</w:t>
      </w:r>
    </w:p>
    <w:p w14:paraId="0D28C82F" w14:textId="77777777" w:rsidR="00B052E1" w:rsidRDefault="00B052E1" w:rsidP="00B052E1">
      <w:pPr>
        <w:ind w:firstLine="720"/>
        <w:rPr>
          <w:b/>
          <w:i/>
        </w:rPr>
      </w:pPr>
      <w:r w:rsidRPr="00B052E1">
        <w:rPr>
          <w:b/>
          <w:i/>
        </w:rPr>
        <w:t xml:space="preserve">vendor/propel/propel/bin/propel   </w:t>
      </w:r>
      <w:r>
        <w:rPr>
          <w:b/>
          <w:i/>
        </w:rPr>
        <w:t>mode</w:t>
      </w:r>
      <w:r w:rsidRPr="00B052E1">
        <w:rPr>
          <w:b/>
          <w:i/>
        </w:rPr>
        <w:t>:</w:t>
      </w:r>
      <w:r>
        <w:rPr>
          <w:b/>
          <w:i/>
        </w:rPr>
        <w:t>build</w:t>
      </w:r>
    </w:p>
    <w:p w14:paraId="7094784E" w14:textId="77777777" w:rsidR="00B052E1" w:rsidRDefault="00B052E1" w:rsidP="00B052E1">
      <w:pPr>
        <w:rPr>
          <w:b/>
          <w:i/>
        </w:rPr>
      </w:pPr>
      <w:r>
        <w:rPr>
          <w:b/>
          <w:i/>
        </w:rPr>
        <w:t>NOTE: dette må gjøres etter hver eneste endring av schema.sql</w:t>
      </w:r>
    </w:p>
    <w:p w14:paraId="0AD8423F" w14:textId="77777777" w:rsidR="00B052E1" w:rsidRDefault="00B052E1" w:rsidP="00B052E1">
      <w:r>
        <w:t>Generering</w:t>
      </w:r>
      <w:r>
        <w:t xml:space="preserve"> av konfigurasjon</w:t>
      </w:r>
      <w:r>
        <w:t xml:space="preserve"> i mappe generated-conf fra propel.yaml</w:t>
      </w:r>
      <w:r>
        <w:t>:</w:t>
      </w:r>
    </w:p>
    <w:p w14:paraId="257232BF" w14:textId="77777777" w:rsidR="00B052E1" w:rsidRDefault="00B052E1" w:rsidP="00B052E1">
      <w:pPr>
        <w:ind w:firstLine="720"/>
        <w:rPr>
          <w:b/>
          <w:i/>
        </w:rPr>
      </w:pPr>
      <w:r w:rsidRPr="00B052E1">
        <w:rPr>
          <w:b/>
          <w:i/>
        </w:rPr>
        <w:t xml:space="preserve">vendor/propel/propel/bin/propel   </w:t>
      </w:r>
      <w:r>
        <w:rPr>
          <w:b/>
          <w:i/>
        </w:rPr>
        <w:t>config</w:t>
      </w:r>
      <w:r w:rsidRPr="00B052E1">
        <w:rPr>
          <w:b/>
          <w:i/>
        </w:rPr>
        <w:t>:</w:t>
      </w:r>
      <w:r>
        <w:rPr>
          <w:b/>
          <w:i/>
        </w:rPr>
        <w:t>convert</w:t>
      </w:r>
    </w:p>
    <w:p w14:paraId="29118448" w14:textId="77777777" w:rsidR="00B052E1" w:rsidRDefault="00B052E1" w:rsidP="00B052E1">
      <w:pPr>
        <w:rPr>
          <w:b/>
          <w:i/>
        </w:rPr>
      </w:pPr>
      <w:r>
        <w:rPr>
          <w:b/>
          <w:i/>
        </w:rPr>
        <w:t xml:space="preserve">NOTE: dette må gjøres etter hver eneste endring av </w:t>
      </w:r>
      <w:r>
        <w:rPr>
          <w:b/>
          <w:i/>
        </w:rPr>
        <w:t>propel.yaml</w:t>
      </w:r>
    </w:p>
    <w:p w14:paraId="200C8F28" w14:textId="77777777" w:rsidR="00B052E1" w:rsidRDefault="00B052E1" w:rsidP="00B052E1">
      <w:r w:rsidRPr="007F54F5">
        <w:t>Database</w:t>
      </w:r>
      <w:r w:rsidR="007F54F5">
        <w:t xml:space="preserve"> tilkobling i propel.yaml</w:t>
      </w:r>
      <w:r w:rsidRPr="007F54F5">
        <w:t xml:space="preserve"> er konfigurert til å bruke min</w:t>
      </w:r>
      <w:r w:rsidR="007F54F5" w:rsidRPr="007F54F5">
        <w:t xml:space="preserve"> database </w:t>
      </w:r>
      <w:r w:rsidR="007F54F5">
        <w:t>stud_</w:t>
      </w:r>
      <w:r w:rsidR="007F54F5" w:rsidRPr="007F54F5">
        <w:t>v17_ulvang som vi kan forsette å bruke for prosjektet</w:t>
      </w:r>
      <w:r w:rsidR="007F54F5">
        <w:t xml:space="preserve"> vårt</w:t>
      </w:r>
      <w:r w:rsidR="007F54F5" w:rsidRPr="007F54F5">
        <w:t>. Jeg tror at det er riktig å bruke felles database.</w:t>
      </w:r>
    </w:p>
    <w:p w14:paraId="1CDCB292" w14:textId="77777777" w:rsidR="003A4F7F" w:rsidRPr="007F54F5" w:rsidRDefault="003A4F7F" w:rsidP="00B052E1">
      <w:r>
        <w:t>Propel har Migrations modullen men jeg har ikke sett på den ennå</w:t>
      </w:r>
      <w:r w:rsidR="007F12D2">
        <w:t xml:space="preserve">. Jeg bruker misc/feed.php for å legge brukere til database (egentlig bare en bruker </w:t>
      </w:r>
      <w:r w:rsidR="007F12D2">
        <w:sym w:font="Wingdings" w:char="F04A"/>
      </w:r>
      <w:r w:rsidR="007F12D2">
        <w:t>). Dette kan vi utvide eller setter vi opp migrations senere.</w:t>
      </w:r>
    </w:p>
    <w:p w14:paraId="59BB57FD" w14:textId="77777777" w:rsidR="00B052E1" w:rsidRPr="00B052E1" w:rsidRDefault="00B052E1" w:rsidP="00B052E1">
      <w:pPr>
        <w:rPr>
          <w:b/>
          <w:i/>
        </w:rPr>
      </w:pPr>
    </w:p>
    <w:p w14:paraId="032B73A9" w14:textId="77777777" w:rsidR="007F54F5" w:rsidRDefault="007F54F5" w:rsidP="0065771B">
      <w:pPr>
        <w:pStyle w:val="Heading1"/>
        <w:pageBreakBefore/>
      </w:pPr>
      <w:r>
        <w:lastRenderedPageBreak/>
        <w:t>MAMP/kark.uit.no</w:t>
      </w:r>
      <w:r>
        <w:t xml:space="preserve"> </w:t>
      </w:r>
    </w:p>
    <w:p w14:paraId="3500B957" w14:textId="77777777" w:rsidR="00B052E1" w:rsidRDefault="007F54F5" w:rsidP="00127208">
      <w:r>
        <w:t>Som sagt jeg bruker MAMP lokalt og kark remote</w:t>
      </w:r>
    </w:p>
    <w:p w14:paraId="77D3191E" w14:textId="77777777" w:rsidR="007F54F5" w:rsidRDefault="007F54F5" w:rsidP="00127208">
      <w:r>
        <w:t>Kark.uit.no konfigurasjon</w:t>
      </w:r>
      <w:r w:rsidR="00AB4944">
        <w:t xml:space="preserve"> i PhpStorm</w:t>
      </w:r>
      <w:r>
        <w:t>:</w:t>
      </w:r>
    </w:p>
    <w:p w14:paraId="787794EC" w14:textId="77777777" w:rsidR="007F54F5" w:rsidRDefault="007F54F5" w:rsidP="00127208">
      <w:r>
        <w:rPr>
          <w:noProof/>
          <w:lang w:val="en-GB" w:eastAsia="en-GB"/>
        </w:rPr>
        <w:drawing>
          <wp:inline distT="0" distB="0" distL="0" distR="0" wp14:anchorId="1DC4CEBE" wp14:editId="223C23D8">
            <wp:extent cx="4909185" cy="413857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18 at 19.05.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697" cy="415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19D9" w14:textId="77777777" w:rsidR="007F54F5" w:rsidRDefault="007F54F5" w:rsidP="00127208">
      <w:r>
        <w:rPr>
          <w:noProof/>
          <w:lang w:val="en-GB" w:eastAsia="en-GB"/>
        </w:rPr>
        <w:drawing>
          <wp:inline distT="0" distB="0" distL="0" distR="0" wp14:anchorId="7837E09E" wp14:editId="12B114B9">
            <wp:extent cx="4927270" cy="28727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18 at 19.07.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860" cy="28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53E6" w14:textId="77777777" w:rsidR="00AB4944" w:rsidRDefault="00AB4944" w:rsidP="00AB4944">
      <w:pPr>
        <w:pageBreakBefore/>
      </w:pPr>
      <w:r>
        <w:lastRenderedPageBreak/>
        <w:t>MAMP</w:t>
      </w:r>
      <w:r>
        <w:t xml:space="preserve"> konfigurasjon</w:t>
      </w:r>
      <w:r>
        <w:t xml:space="preserve"> i PhpStorm</w:t>
      </w:r>
      <w:r>
        <w:t>:</w:t>
      </w:r>
    </w:p>
    <w:p w14:paraId="667C95FD" w14:textId="77777777" w:rsidR="00AB4944" w:rsidRDefault="00AB4944" w:rsidP="00127208">
      <w:r>
        <w:rPr>
          <w:noProof/>
          <w:lang w:val="en-GB" w:eastAsia="en-GB"/>
        </w:rPr>
        <w:drawing>
          <wp:inline distT="0" distB="0" distL="0" distR="0" wp14:anchorId="2E74B27C" wp14:editId="4DEFF824">
            <wp:extent cx="5099685" cy="3750098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2-18 at 19.09.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283" cy="376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F96E" w14:textId="77777777" w:rsidR="00AB4944" w:rsidRDefault="00AB4944" w:rsidP="00127208">
      <w:r>
        <w:rPr>
          <w:noProof/>
          <w:lang w:val="en-GB" w:eastAsia="en-GB"/>
        </w:rPr>
        <w:drawing>
          <wp:inline distT="0" distB="0" distL="0" distR="0" wp14:anchorId="0A0F66A8" wp14:editId="0BE1EBE3">
            <wp:extent cx="5124077" cy="24257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2-18 at 19.09.4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921" cy="242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C7BB" w14:textId="77777777" w:rsidR="00AB4944" w:rsidRDefault="00AB4944" w:rsidP="00127208"/>
    <w:p w14:paraId="7F361171" w14:textId="77777777" w:rsidR="00AB4944" w:rsidRDefault="00AB4944" w:rsidP="00127208"/>
    <w:p w14:paraId="58482B50" w14:textId="77777777" w:rsidR="00AB4944" w:rsidRDefault="00AB4944" w:rsidP="0065771B">
      <w:pPr>
        <w:pStyle w:val="Heading1"/>
        <w:pageBreakBefore/>
      </w:pPr>
      <w:r>
        <w:lastRenderedPageBreak/>
        <w:t>Twig</w:t>
      </w:r>
    </w:p>
    <w:p w14:paraId="63B2814A" w14:textId="77777777" w:rsidR="00AB4944" w:rsidRDefault="00AB4944" w:rsidP="00127208">
      <w:r>
        <w:t>Jeg laget generalTemplate.twig og den skal definere ”static content”, utseende, osv...</w:t>
      </w:r>
    </w:p>
    <w:p w14:paraId="5216DCEE" w14:textId="21AAE5E5" w:rsidR="00AB4944" w:rsidRDefault="00AB4944" w:rsidP="00127208">
      <w:r>
        <w:t>Inni i generalTemplate finnes ”blo</w:t>
      </w:r>
      <w:r w:rsidR="007205EF">
        <w:t>k</w:t>
      </w:r>
      <w:r>
        <w:t>k</w:t>
      </w:r>
      <w:r w:rsidR="007205EF">
        <w:t>er</w:t>
      </w:r>
      <w:r>
        <w:t>”</w:t>
      </w:r>
      <w:r w:rsidR="007205EF">
        <w:t>:</w:t>
      </w:r>
      <w:bookmarkStart w:id="0" w:name="_GoBack"/>
      <w:bookmarkEnd w:id="0"/>
    </w:p>
    <w:p w14:paraId="522689A0" w14:textId="77777777" w:rsidR="00AB4944" w:rsidRDefault="00445AF3" w:rsidP="00127208">
      <w:r>
        <w:rPr>
          <w:noProof/>
          <w:lang w:val="en-GB" w:eastAsia="en-GB"/>
        </w:rPr>
        <w:drawing>
          <wp:inline distT="0" distB="0" distL="0" distR="0" wp14:anchorId="7523276C" wp14:editId="0D3A309C">
            <wp:extent cx="6646545" cy="322834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2-18 at 19.16.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9FEF" w14:textId="77777777" w:rsidR="003A4F7F" w:rsidRDefault="00445AF3" w:rsidP="00127208">
      <w:r>
        <w:t>Maler som baseres på denne må ha ”</w:t>
      </w:r>
      <w:r w:rsidRPr="00445AF3">
        <w:t xml:space="preserve"> {% extends "generalTemplate.twig" %}</w:t>
      </w:r>
      <w:r>
        <w:t>” som overste linje og må definere innhold for blokker:</w:t>
      </w:r>
    </w:p>
    <w:p w14:paraId="7EE279A3" w14:textId="7468C0C6" w:rsidR="003A4F7F" w:rsidRDefault="003A4F7F" w:rsidP="00127208">
      <w:r>
        <w:rPr>
          <w:noProof/>
          <w:lang w:val="en-GB" w:eastAsia="en-GB"/>
        </w:rPr>
        <w:drawing>
          <wp:inline distT="0" distB="0" distL="0" distR="0" wp14:anchorId="4DA37D31" wp14:editId="318EA44D">
            <wp:extent cx="6646545" cy="2897983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2-18 at 19.30.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89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AF3">
        <w:t xml:space="preserve">  </w:t>
      </w:r>
    </w:p>
    <w:p w14:paraId="2DCAA1B2" w14:textId="397018C9" w:rsidR="00B82E2D" w:rsidRDefault="006D72A2" w:rsidP="00127208">
      <w:r>
        <w:t>Se i bruk:</w:t>
      </w:r>
    </w:p>
    <w:p w14:paraId="6450DA32" w14:textId="6FAC2027" w:rsidR="006D72A2" w:rsidRDefault="006D72A2" w:rsidP="00127208">
      <w:hyperlink r:id="rId18" w:history="1">
        <w:r w:rsidRPr="006D72A2">
          <w:rPr>
            <w:rStyle w:val="Hyperlink"/>
          </w:rPr>
          <w:t>http://kark.uit.no/~vul001/index.php</w:t>
        </w:r>
      </w:hyperlink>
      <w:r>
        <w:t xml:space="preserve"> (index.php kaller render(index.twig))</w:t>
      </w:r>
    </w:p>
    <w:p w14:paraId="51615348" w14:textId="6ADC2155" w:rsidR="003A4F7F" w:rsidRPr="00BB603D" w:rsidRDefault="006D72A2" w:rsidP="00127208">
      <w:hyperlink r:id="rId19" w:history="1">
        <w:r w:rsidRPr="006D72A2">
          <w:rPr>
            <w:rStyle w:val="Hyperlink"/>
          </w:rPr>
          <w:t>http://kark.uit.no/~vul001/controller/register.php</w:t>
        </w:r>
      </w:hyperlink>
      <w:r>
        <w:t xml:space="preserve">  </w:t>
      </w:r>
      <w:r>
        <w:t>(</w:t>
      </w:r>
      <w:r>
        <w:t>register.</w:t>
      </w:r>
      <w:r>
        <w:t>php kaller render(</w:t>
      </w:r>
      <w:r>
        <w:t>register</w:t>
      </w:r>
      <w:r>
        <w:t>.twig))</w:t>
      </w:r>
    </w:p>
    <w:sectPr w:rsidR="003A4F7F" w:rsidRPr="00BB603D" w:rsidSect="007F54F5">
      <w:footerReference w:type="default" r:id="rId20"/>
      <w:pgSz w:w="11907" w:h="1683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DEF0BD" w14:textId="77777777" w:rsidR="002E3B54" w:rsidRDefault="002E3B54">
      <w:r>
        <w:separator/>
      </w:r>
    </w:p>
    <w:p w14:paraId="48C633F6" w14:textId="77777777" w:rsidR="002E3B54" w:rsidRDefault="002E3B54"/>
  </w:endnote>
  <w:endnote w:type="continuationSeparator" w:id="0">
    <w:p w14:paraId="648FE686" w14:textId="77777777" w:rsidR="002E3B54" w:rsidRDefault="002E3B54">
      <w:r>
        <w:continuationSeparator/>
      </w:r>
    </w:p>
    <w:p w14:paraId="7F8B8C66" w14:textId="77777777" w:rsidR="002E3B54" w:rsidRDefault="002E3B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232F81" w14:textId="77777777" w:rsidR="002C0F9B" w:rsidRDefault="00BB603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5E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5B6A2" w14:textId="77777777" w:rsidR="002E3B54" w:rsidRDefault="002E3B54">
      <w:r>
        <w:separator/>
      </w:r>
    </w:p>
    <w:p w14:paraId="1F7C351A" w14:textId="77777777" w:rsidR="002E3B54" w:rsidRDefault="002E3B54"/>
  </w:footnote>
  <w:footnote w:type="continuationSeparator" w:id="0">
    <w:p w14:paraId="608480D7" w14:textId="77777777" w:rsidR="002E3B54" w:rsidRDefault="002E3B54">
      <w:r>
        <w:continuationSeparator/>
      </w:r>
    </w:p>
    <w:p w14:paraId="564FA32D" w14:textId="77777777" w:rsidR="002E3B54" w:rsidRDefault="002E3B5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168F6"/>
    <w:multiLevelType w:val="hybridMultilevel"/>
    <w:tmpl w:val="FA02E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137509"/>
    <w:multiLevelType w:val="hybridMultilevel"/>
    <w:tmpl w:val="5E7894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208"/>
    <w:rsid w:val="00127208"/>
    <w:rsid w:val="002C0F9B"/>
    <w:rsid w:val="002E3B54"/>
    <w:rsid w:val="003A4F7F"/>
    <w:rsid w:val="00445AF3"/>
    <w:rsid w:val="0065771B"/>
    <w:rsid w:val="006D72A2"/>
    <w:rsid w:val="007205EF"/>
    <w:rsid w:val="007F12D2"/>
    <w:rsid w:val="007F54F5"/>
    <w:rsid w:val="00921BDF"/>
    <w:rsid w:val="00AB4944"/>
    <w:rsid w:val="00B052E1"/>
    <w:rsid w:val="00B82E2D"/>
    <w:rsid w:val="00BB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134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B603D"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0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ropelorm.org/documentation/02-buildtime.html" TargetMode="Externa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hyperlink" Target="http://propelorm.org/documentation/03-basic-crud.html" TargetMode="External"/><Relationship Id="rId11" Type="http://schemas.openxmlformats.org/officeDocument/2006/relationships/hyperlink" Target="https://dillieodigital.wordpress.com/2015/03/10/quick-tip-enabling-xdebug-in-mamp-for-osx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://kark.uit.no/~vul001/index.php" TargetMode="External"/><Relationship Id="rId19" Type="http://schemas.openxmlformats.org/officeDocument/2006/relationships/hyperlink" Target="http://kark.uit.no/~vul001/controller/register.php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youtube.com/watch?v=o6hKXhMj-HQ" TargetMode="External"/><Relationship Id="rId8" Type="http://schemas.openxmlformats.org/officeDocument/2006/relationships/hyperlink" Target="http://www.vertabelo.com/blog/technical-articles/side-by-side-doctrine2-and-propel-2-comparis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vicki/Library/Containers/com.microsoft.Word/Data/Library/Caches/TM10002086/Ta%20nota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D1"/>
    <w:rsid w:val="0095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8881240DBB43409A8B4AD478D2B76E">
    <w:name w:val="558881240DBB43409A8B4AD478D2B76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DABF4BA92591A74D93A2BC746B137A70">
    <w:name w:val="DABF4BA92591A74D93A2BC746B137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 notater.dotx</Template>
  <TotalTime>8</TotalTime>
  <Pages>5</Pages>
  <Words>500</Words>
  <Characters>2854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2017-02-18T18:47:00Z</dcterms:created>
  <dcterms:modified xsi:type="dcterms:W3CDTF">2017-02-18T18:58:00Z</dcterms:modified>
</cp:coreProperties>
</file>